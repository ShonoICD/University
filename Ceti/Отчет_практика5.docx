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9AF8" w14:textId="77777777" w:rsidR="00415E44" w:rsidRDefault="00415E44" w:rsidP="00415E44">
      <w:pPr>
        <w:jc w:val="center"/>
      </w:pPr>
      <w:r w:rsidRPr="001F4745">
        <w:t>БУ ВО «Сургутский государственный университет»</w:t>
      </w:r>
    </w:p>
    <w:p w14:paraId="690CDEB4" w14:textId="77777777" w:rsidR="00415E44" w:rsidRDefault="00415E44" w:rsidP="00415E44">
      <w:pPr>
        <w:jc w:val="center"/>
      </w:pPr>
      <w:r>
        <w:t>Политехнический институт</w:t>
      </w:r>
    </w:p>
    <w:p w14:paraId="2DC88B97" w14:textId="77777777" w:rsidR="00415E44" w:rsidRDefault="00415E44" w:rsidP="00415E44">
      <w:pPr>
        <w:jc w:val="center"/>
      </w:pPr>
    </w:p>
    <w:p w14:paraId="019FDE6D" w14:textId="77777777" w:rsidR="00415E44" w:rsidRDefault="00415E44" w:rsidP="00415E44">
      <w:pPr>
        <w:jc w:val="center"/>
      </w:pPr>
    </w:p>
    <w:p w14:paraId="6D24A268" w14:textId="77777777" w:rsidR="00415E44" w:rsidRDefault="00415E44" w:rsidP="00415E44">
      <w:pPr>
        <w:jc w:val="center"/>
      </w:pPr>
      <w:r>
        <w:t>ОТЧЕТ</w:t>
      </w:r>
    </w:p>
    <w:p w14:paraId="3177736F" w14:textId="57367180" w:rsidR="00415E44" w:rsidRDefault="00415E44" w:rsidP="00415E44">
      <w:pPr>
        <w:jc w:val="center"/>
      </w:pPr>
      <w:r>
        <w:t>ПО ПРАКТИЧЕСКОЙ РАБОТЕ №</w:t>
      </w:r>
      <w:r w:rsidR="00EC7ECD">
        <w:t>5</w:t>
      </w:r>
    </w:p>
    <w:p w14:paraId="4E942DE2" w14:textId="77777777" w:rsidR="00415E44" w:rsidRDefault="00415E44" w:rsidP="00415E44">
      <w:pPr>
        <w:jc w:val="center"/>
      </w:pPr>
      <w:r>
        <w:t>ПО ДИСЦИПЛИНЕ «СЕТИ И ТЕЛЕКОММУНИКАЦИИ»</w:t>
      </w:r>
    </w:p>
    <w:p w14:paraId="25B118A9" w14:textId="77777777" w:rsidR="00415E44" w:rsidRDefault="00415E44" w:rsidP="00415E44">
      <w:pPr>
        <w:jc w:val="center"/>
      </w:pPr>
    </w:p>
    <w:p w14:paraId="160BD1E8" w14:textId="77777777" w:rsidR="00415E44" w:rsidRDefault="00415E44" w:rsidP="00415E44">
      <w:pPr>
        <w:jc w:val="center"/>
      </w:pPr>
    </w:p>
    <w:p w14:paraId="5E8061D5" w14:textId="77777777" w:rsidR="00415E44" w:rsidRDefault="00415E44" w:rsidP="00415E44"/>
    <w:p w14:paraId="7E361D30" w14:textId="77777777" w:rsidR="00415E44" w:rsidRDefault="00415E44" w:rsidP="00415E44">
      <w:pPr>
        <w:ind w:firstLine="4962"/>
      </w:pPr>
      <w:r>
        <w:t>Выполнил студент группы №606-12,</w:t>
      </w:r>
    </w:p>
    <w:p w14:paraId="7D0AC174" w14:textId="77777777" w:rsidR="00415E44" w:rsidRDefault="00415E44" w:rsidP="00415E44">
      <w:pPr>
        <w:ind w:firstLine="4962"/>
      </w:pPr>
      <w:r>
        <w:t>Зубайраев Дени Русланович</w:t>
      </w:r>
    </w:p>
    <w:p w14:paraId="20AC8BA2" w14:textId="77777777" w:rsidR="00415E44" w:rsidRDefault="00415E44" w:rsidP="00415E44">
      <w:pPr>
        <w:ind w:firstLine="4962"/>
      </w:pPr>
      <w:r>
        <w:t>Принял: преподаватель,</w:t>
      </w:r>
    </w:p>
    <w:p w14:paraId="16758F82" w14:textId="77777777" w:rsidR="00415E44" w:rsidRDefault="00415E44" w:rsidP="00415E44">
      <w:pPr>
        <w:ind w:firstLine="4962"/>
      </w:pPr>
      <w:r>
        <w:t>Жебель Владислав Александрович</w:t>
      </w:r>
    </w:p>
    <w:p w14:paraId="370F36E8" w14:textId="77777777" w:rsidR="00415E44" w:rsidRDefault="00415E44" w:rsidP="00415E44">
      <w:pPr>
        <w:jc w:val="center"/>
      </w:pPr>
    </w:p>
    <w:p w14:paraId="5DBA4376" w14:textId="77777777" w:rsidR="00415E44" w:rsidRDefault="00415E44" w:rsidP="00415E44">
      <w:pPr>
        <w:jc w:val="center"/>
      </w:pPr>
    </w:p>
    <w:p w14:paraId="4DBAF642" w14:textId="77777777" w:rsidR="00415E44" w:rsidRDefault="00415E44" w:rsidP="00415E44">
      <w:pPr>
        <w:jc w:val="center"/>
      </w:pPr>
    </w:p>
    <w:p w14:paraId="18862D80" w14:textId="77777777" w:rsidR="00415E44" w:rsidRDefault="00415E44" w:rsidP="00415E44">
      <w:pPr>
        <w:jc w:val="center"/>
      </w:pPr>
    </w:p>
    <w:p w14:paraId="6E8C5413" w14:textId="77777777" w:rsidR="00415E44" w:rsidRDefault="00415E44" w:rsidP="00415E44">
      <w:pPr>
        <w:jc w:val="center"/>
      </w:pPr>
    </w:p>
    <w:p w14:paraId="18824F2C" w14:textId="77777777" w:rsidR="00415E44" w:rsidRDefault="00415E44" w:rsidP="00415E44">
      <w:pPr>
        <w:jc w:val="center"/>
      </w:pPr>
    </w:p>
    <w:p w14:paraId="5A23FE9C" w14:textId="77777777" w:rsidR="00415E44" w:rsidRDefault="00415E44" w:rsidP="00415E44">
      <w:pPr>
        <w:jc w:val="center"/>
      </w:pPr>
    </w:p>
    <w:p w14:paraId="31EB8648" w14:textId="77777777" w:rsidR="00415E44" w:rsidRDefault="00415E44" w:rsidP="00415E44">
      <w:pPr>
        <w:jc w:val="center"/>
      </w:pPr>
    </w:p>
    <w:p w14:paraId="338B494E" w14:textId="5EAD2C44" w:rsidR="005459BD" w:rsidRDefault="00415E44" w:rsidP="00415E44">
      <w:pPr>
        <w:jc w:val="center"/>
      </w:pPr>
      <w:r>
        <w:t>Сургут 2024</w:t>
      </w:r>
    </w:p>
    <w:p w14:paraId="348814B4" w14:textId="7D62EEE9" w:rsidR="00EC7ECD" w:rsidRDefault="00EC7ECD" w:rsidP="00415E44">
      <w:pPr>
        <w:jc w:val="center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273BCE9C" w14:textId="5A43F322" w:rsidR="00EC7ECD" w:rsidRPr="00EC7ECD" w:rsidRDefault="00EC7ECD" w:rsidP="00EC7ECD">
      <w:pPr>
        <w:spacing w:before="12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t>Заполняем таблицу</w:t>
      </w:r>
      <w:r w:rsidRPr="00EC7ECD">
        <w:t xml:space="preserve"> </w:t>
      </w:r>
      <w:r>
        <w:rPr>
          <w:rFonts w:ascii="Arial" w:hAnsi="Arial" w:cs="Arial"/>
          <w:color w:val="000000"/>
          <w:sz w:val="20"/>
          <w:szCs w:val="20"/>
        </w:rPr>
        <w:t>Эхо-запрос с 172.16.31.2 на адрес 172.16.31.3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668"/>
        <w:gridCol w:w="2125"/>
        <w:gridCol w:w="2189"/>
        <w:gridCol w:w="1647"/>
        <w:gridCol w:w="1706"/>
      </w:tblGrid>
      <w:tr w:rsidR="00EC7ECD" w:rsidRPr="00EC7ECD" w14:paraId="1E41BC47" w14:textId="77777777" w:rsidTr="00B930D4">
        <w:trPr>
          <w:tblHeader/>
          <w:jc w:val="center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7209EB" w14:textId="77777777" w:rsidR="00EC7ECD" w:rsidRPr="00EC7ECD" w:rsidRDefault="00EC7ECD" w:rsidP="00EC7ECD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7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 устройстве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F34EA4" w14:textId="77777777" w:rsidR="00EC7ECD" w:rsidRPr="00EC7ECD" w:rsidRDefault="00EC7ECD" w:rsidP="00EC7ECD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7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 MAC-адрес</w:t>
            </w:r>
          </w:p>
        </w:tc>
        <w:tc>
          <w:tcPr>
            <w:tcW w:w="2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1CD459" w14:textId="77777777" w:rsidR="00EC7ECD" w:rsidRPr="00EC7ECD" w:rsidRDefault="00EC7ECD" w:rsidP="00EC7ECD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7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MAC-адрес источника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0B5464" w14:textId="77777777" w:rsidR="00EC7ECD" w:rsidRPr="00EC7ECD" w:rsidRDefault="00EC7ECD" w:rsidP="00EC7ECD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7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источника</w:t>
            </w:r>
          </w:p>
        </w:tc>
        <w:tc>
          <w:tcPr>
            <w:tcW w:w="1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B1561F" w14:textId="77777777" w:rsidR="00EC7ECD" w:rsidRPr="00EC7ECD" w:rsidRDefault="00EC7ECD" w:rsidP="00EC7ECD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7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назначения</w:t>
            </w:r>
          </w:p>
        </w:tc>
      </w:tr>
      <w:tr w:rsidR="00EC7ECD" w:rsidRPr="00EC7ECD" w14:paraId="24C7C7FA" w14:textId="77777777" w:rsidTr="00B930D4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AE0C18A" w14:textId="7F3C466E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B6DAB7D" w14:textId="5571A0B3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0060.7036.2849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958CAE1" w14:textId="2E9B623D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000C.85CC.1DA7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E6BE5F1" w14:textId="395A7F97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C611DFA" w14:textId="5ACE59E3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172.16.31.3</w:t>
            </w:r>
          </w:p>
        </w:tc>
      </w:tr>
      <w:tr w:rsidR="00EC7ECD" w:rsidRPr="00EC7ECD" w14:paraId="6DDF552A" w14:textId="77777777" w:rsidTr="00B930D4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F4F9897" w14:textId="7C5576CF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узел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B9D995E" w14:textId="75BBCC65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811940C" w14:textId="409D3FCB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5697596" w14:textId="6BA52762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9D0E49E" w14:textId="39E4D63C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EC7ECD" w:rsidRPr="00EC7ECD" w14:paraId="78886BEE" w14:textId="77777777" w:rsidTr="00B930D4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BD32F4F" w14:textId="55BE2909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FCAB7B3" w14:textId="765B3056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000C.85CC.1DA7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EF62B3C" w14:textId="7A9ECE45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0060.7036.2849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4E59B80" w14:textId="7B3921C5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78B5D56" w14:textId="31ABDE2D" w:rsidR="00EC7ECD" w:rsidRPr="00EC7ECD" w:rsidRDefault="00B930D4" w:rsidP="00EC7ECD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172.16.31.2</w:t>
            </w:r>
          </w:p>
        </w:tc>
      </w:tr>
    </w:tbl>
    <w:p w14:paraId="1496295C" w14:textId="06192CA6" w:rsidR="00B930D4" w:rsidRPr="00EC7ECD" w:rsidRDefault="00B930D4" w:rsidP="00B930D4">
      <w:pPr>
        <w:spacing w:before="12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t>Заполняем таблицу</w:t>
      </w:r>
      <w:r w:rsidRPr="00EC7ECD">
        <w:t xml:space="preserve"> </w:t>
      </w:r>
      <w:r>
        <w:rPr>
          <w:rFonts w:ascii="Arial" w:hAnsi="Arial" w:cs="Arial"/>
          <w:color w:val="000000"/>
          <w:sz w:val="20"/>
          <w:szCs w:val="20"/>
        </w:rPr>
        <w:t>Эхо-запрос с 172.16.31.</w:t>
      </w:r>
      <w:r w:rsidRPr="00B930D4"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 на адрес 172.16.31.</w:t>
      </w:r>
      <w:r w:rsidRPr="00B930D4">
        <w:rPr>
          <w:rFonts w:ascii="Arial" w:hAnsi="Arial" w:cs="Arial"/>
          <w:color w:val="000000"/>
          <w:sz w:val="20"/>
          <w:szCs w:val="20"/>
        </w:rPr>
        <w:t>5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668"/>
        <w:gridCol w:w="2125"/>
        <w:gridCol w:w="2189"/>
        <w:gridCol w:w="1647"/>
        <w:gridCol w:w="1706"/>
      </w:tblGrid>
      <w:tr w:rsidR="00B930D4" w:rsidRPr="00EC7ECD" w14:paraId="052D83DC" w14:textId="77777777" w:rsidTr="00DC7CFF">
        <w:trPr>
          <w:tblHeader/>
          <w:jc w:val="center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BD6950" w14:textId="77777777" w:rsidR="00B930D4" w:rsidRPr="00EC7ECD" w:rsidRDefault="00B930D4" w:rsidP="00DC7CFF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7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 устройстве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7E196D" w14:textId="77777777" w:rsidR="00B930D4" w:rsidRPr="00EC7ECD" w:rsidRDefault="00B930D4" w:rsidP="00DC7CFF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7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 MAC-адрес</w:t>
            </w:r>
          </w:p>
        </w:tc>
        <w:tc>
          <w:tcPr>
            <w:tcW w:w="2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A22BA4" w14:textId="77777777" w:rsidR="00B930D4" w:rsidRPr="00EC7ECD" w:rsidRDefault="00B930D4" w:rsidP="00DC7CFF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7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MAC-адрес источника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70D92A" w14:textId="77777777" w:rsidR="00B930D4" w:rsidRPr="00EC7ECD" w:rsidRDefault="00B930D4" w:rsidP="00DC7CFF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7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источника</w:t>
            </w:r>
          </w:p>
        </w:tc>
        <w:tc>
          <w:tcPr>
            <w:tcW w:w="1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481A80" w14:textId="77777777" w:rsidR="00B930D4" w:rsidRPr="00EC7ECD" w:rsidRDefault="00B930D4" w:rsidP="00DC7CFF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7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назначения</w:t>
            </w:r>
          </w:p>
        </w:tc>
      </w:tr>
      <w:tr w:rsidR="00B930D4" w:rsidRPr="00EC7ECD" w14:paraId="1328FE5C" w14:textId="77777777" w:rsidTr="00DC7CFF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E283CDA" w14:textId="3F7B1679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8B35E4C" w14:textId="4E5871F8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00D0.D311.C788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435610E" w14:textId="660716A0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000C.CF0B.BC80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ED90897" w14:textId="3142E541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72B4CAB" w14:textId="3700AB13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172.16.31.5</w:t>
            </w:r>
          </w:p>
        </w:tc>
      </w:tr>
      <w:tr w:rsidR="00B930D4" w:rsidRPr="00EC7ECD" w14:paraId="6AF39CB0" w14:textId="77777777" w:rsidTr="00DC7CFF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6B2D8C7" w14:textId="03D29D9F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Switch1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6331D77" w14:textId="478BBAED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00D0.D311.C788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1FE2988" w14:textId="3903822D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000C.CF0B.BC80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E8C354C" w14:textId="77777777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3E59E39" w14:textId="77777777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B930D4" w:rsidRPr="00EC7ECD" w14:paraId="4C95F721" w14:textId="77777777" w:rsidTr="00DC7CFF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ECEFDAE" w14:textId="4997B5FF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5E6CBDD" w14:textId="1C6C816B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000C.CF0B.BC80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22793FD" w14:textId="3566A3F4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00D0.D311.C788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364F4F3" w14:textId="051FCDF1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315F649" w14:textId="30CCE170" w:rsidR="00B930D4" w:rsidRPr="00EC7ECD" w:rsidRDefault="00B930D4" w:rsidP="00DC7CFF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172.16.31.4</w:t>
            </w:r>
          </w:p>
        </w:tc>
      </w:tr>
    </w:tbl>
    <w:p w14:paraId="30369810" w14:textId="77777777" w:rsidR="00B930D4" w:rsidRDefault="00B930D4" w:rsidP="00B930D4">
      <w:pPr>
        <w:ind w:firstLine="0"/>
        <w:rPr>
          <w:lang w:val="en-US"/>
        </w:rPr>
      </w:pPr>
    </w:p>
    <w:p w14:paraId="5B964A48" w14:textId="3C1C3FF6" w:rsidR="00B930D4" w:rsidRDefault="0009618F" w:rsidP="0009618F">
      <w:pPr>
        <w:ind w:firstLine="0"/>
        <w:jc w:val="center"/>
        <w:rPr>
          <w:b/>
          <w:bCs/>
        </w:rPr>
      </w:pPr>
      <w:r>
        <w:rPr>
          <w:b/>
          <w:bCs/>
        </w:rPr>
        <w:t>ЗАДАНИЕ 2</w:t>
      </w:r>
    </w:p>
    <w:p w14:paraId="22CEA021" w14:textId="6909C531" w:rsidR="0009618F" w:rsidRDefault="00EB0FCD" w:rsidP="0009618F">
      <w:pPr>
        <w:ind w:firstLine="0"/>
      </w:pPr>
      <w:r>
        <w:t>Свитч отправляет 3 запроса</w:t>
      </w:r>
    </w:p>
    <w:p w14:paraId="36DEC7E3" w14:textId="1B558628" w:rsidR="00EB0FCD" w:rsidRDefault="00EB0FCD" w:rsidP="0009618F">
      <w:pPr>
        <w:ind w:firstLine="0"/>
      </w:pPr>
      <w:r>
        <w:rPr>
          <w:noProof/>
        </w:rPr>
        <w:drawing>
          <wp:inline distT="0" distB="0" distL="0" distR="0" wp14:anchorId="255C2219" wp14:editId="5A94D8FF">
            <wp:extent cx="50958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6600" w14:textId="05ADD381" w:rsidR="00EB0FCD" w:rsidRDefault="00EB0FCD" w:rsidP="0009618F">
      <w:pPr>
        <w:ind w:firstLine="0"/>
      </w:pPr>
      <w:r>
        <w:lastRenderedPageBreak/>
        <w:t xml:space="preserve">После всех операций команда </w:t>
      </w:r>
      <w:r>
        <w:rPr>
          <w:lang w:val="en-US"/>
        </w:rPr>
        <w:t>arp</w:t>
      </w:r>
      <w:r w:rsidRPr="00EB0FCD">
        <w:t xml:space="preserve"> -</w:t>
      </w:r>
      <w:r>
        <w:rPr>
          <w:lang w:val="en-US"/>
        </w:rPr>
        <w:t>a</w:t>
      </w:r>
      <w:r>
        <w:t xml:space="preserve"> </w:t>
      </w:r>
      <w:r>
        <w:rPr>
          <w:noProof/>
        </w:rPr>
        <w:drawing>
          <wp:inline distT="0" distB="0" distL="0" distR="0" wp14:anchorId="1339B0A7" wp14:editId="1369F988">
            <wp:extent cx="5940425" cy="944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AF90" w14:textId="5548592F" w:rsidR="00EB0FCD" w:rsidRDefault="00EB0FCD" w:rsidP="0009618F">
      <w:pPr>
        <w:ind w:firstLine="0"/>
      </w:pPr>
      <w:r>
        <w:rPr>
          <w:noProof/>
        </w:rPr>
        <w:drawing>
          <wp:inline distT="0" distB="0" distL="0" distR="0" wp14:anchorId="03FE7752" wp14:editId="0D6420BB">
            <wp:extent cx="5940425" cy="4609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4334" w14:textId="0DAF2DC4" w:rsidR="00EB0FCD" w:rsidRDefault="00EB0FCD" w:rsidP="0009618F">
      <w:pPr>
        <w:ind w:firstLine="0"/>
      </w:pPr>
      <w:r>
        <w:t>Маска соответствует айпишнику</w:t>
      </w:r>
    </w:p>
    <w:p w14:paraId="147B67C9" w14:textId="5D494A9B" w:rsidR="00EB0FCD" w:rsidRDefault="00EB0FCD" w:rsidP="0009618F">
      <w:pPr>
        <w:ind w:firstLine="0"/>
      </w:pPr>
    </w:p>
    <w:p w14:paraId="5FC00C2D" w14:textId="6BC7575E" w:rsidR="00EB0FCD" w:rsidRDefault="00EB0FCD" w:rsidP="0009618F">
      <w:pPr>
        <w:ind w:firstLine="0"/>
      </w:pPr>
      <w:r>
        <w:t>Данные совпадают</w:t>
      </w:r>
      <w:r>
        <w:br/>
      </w:r>
      <w:r>
        <w:rPr>
          <w:noProof/>
        </w:rPr>
        <w:drawing>
          <wp:inline distT="0" distB="0" distL="0" distR="0" wp14:anchorId="29712A83" wp14:editId="592140FF">
            <wp:extent cx="5940425" cy="1434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9E18" w14:textId="4DF27706" w:rsidR="00EB0FCD" w:rsidRDefault="00EB0FCD" w:rsidP="0009618F">
      <w:pPr>
        <w:ind w:firstLine="0"/>
      </w:pPr>
      <w:r>
        <w:rPr>
          <w:noProof/>
        </w:rPr>
        <w:lastRenderedPageBreak/>
        <w:drawing>
          <wp:inline distT="0" distB="0" distL="0" distR="0" wp14:anchorId="1223FC44" wp14:editId="3841C369">
            <wp:extent cx="5940425" cy="1370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FFE3" w14:textId="0923884A" w:rsidR="00EB0FCD" w:rsidRDefault="00413865" w:rsidP="0009618F">
      <w:pPr>
        <w:ind w:firstLine="0"/>
      </w:pPr>
      <w:r>
        <w:t xml:space="preserve">Команда </w:t>
      </w:r>
      <w:r>
        <w:rPr>
          <w:lang w:val="en-US"/>
        </w:rPr>
        <w:t>arp</w:t>
      </w:r>
      <w:r w:rsidRPr="00413865">
        <w:t xml:space="preserve"> -</w:t>
      </w:r>
      <w:r>
        <w:rPr>
          <w:lang w:val="en-US"/>
        </w:rPr>
        <w:t>a</w:t>
      </w:r>
      <w:r w:rsidRPr="00413865">
        <w:t xml:space="preserve"> </w:t>
      </w:r>
      <w:r>
        <w:t>для компьютера 172.16.31.2 после пинга в 10.10.10.1</w:t>
      </w:r>
    </w:p>
    <w:p w14:paraId="33302F10" w14:textId="3F7B0F48" w:rsidR="00413865" w:rsidRDefault="00413865" w:rsidP="0009618F">
      <w:pPr>
        <w:ind w:firstLine="0"/>
      </w:pPr>
      <w:r>
        <w:rPr>
          <w:noProof/>
        </w:rPr>
        <w:drawing>
          <wp:inline distT="0" distB="0" distL="0" distR="0" wp14:anchorId="0904DA2D" wp14:editId="6D325886">
            <wp:extent cx="5940425" cy="1756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07B5" w14:textId="128C3C7E" w:rsidR="00413865" w:rsidRDefault="00413865" w:rsidP="0009618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A325CB3" wp14:editId="61EE6B03">
            <wp:extent cx="5940425" cy="3999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5E8E" w14:textId="436F41BE" w:rsidR="00413865" w:rsidRDefault="00413865" w:rsidP="0009618F">
      <w:pPr>
        <w:ind w:firstLine="0"/>
      </w:pPr>
    </w:p>
    <w:p w14:paraId="1E39ECCB" w14:textId="2658F062" w:rsidR="00413865" w:rsidRDefault="00413865" w:rsidP="00413865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>ЗАДАНИЕ 3</w:t>
      </w:r>
    </w:p>
    <w:p w14:paraId="3D0AA330" w14:textId="30441C01" w:rsidR="00413865" w:rsidRDefault="00413865" w:rsidP="00413865">
      <w:pPr>
        <w:ind w:firstLine="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1C3229C" wp14:editId="76139F86">
            <wp:extent cx="5829300" cy="325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21DD" w14:textId="35028C94" w:rsidR="000D619A" w:rsidRDefault="000D619A" w:rsidP="00413865">
      <w:pPr>
        <w:ind w:firstLine="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43962E2" wp14:editId="3BF4AFA1">
            <wp:extent cx="5940425" cy="6496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E27B" w14:textId="156AC0E7" w:rsidR="000D619A" w:rsidRDefault="00254676" w:rsidP="00413865">
      <w:pPr>
        <w:ind w:firstLine="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6D8CA9D" wp14:editId="03D820B0">
            <wp:extent cx="5940425" cy="3168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3E7" w14:textId="0DE5B5BC" w:rsidR="00254676" w:rsidRDefault="00254676" w:rsidP="00413865">
      <w:pPr>
        <w:ind w:firstLine="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DC596AC" wp14:editId="5571E832">
            <wp:extent cx="5940425" cy="6099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B288" w14:textId="495E75E6" w:rsidR="00254676" w:rsidRDefault="00254676" w:rsidP="00413865">
      <w:pPr>
        <w:ind w:firstLine="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3EAD158" wp14:editId="67692FDF">
            <wp:extent cx="5940425" cy="35185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C402" w14:textId="4D729C8E" w:rsidR="00254676" w:rsidRDefault="00254676" w:rsidP="00413865">
      <w:pPr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E090AE" wp14:editId="23D214BF">
            <wp:extent cx="5940425" cy="32905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E421" w14:textId="5A03FA41" w:rsidR="00254676" w:rsidRDefault="00254676" w:rsidP="00413865">
      <w:pPr>
        <w:ind w:firstLine="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43D34AD" wp14:editId="5AE338B9">
            <wp:extent cx="5940425" cy="33197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2C7" w14:textId="7C08C2DB" w:rsidR="00254676" w:rsidRDefault="00254676" w:rsidP="00413865">
      <w:pPr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D44060" wp14:editId="51EFEA9F">
            <wp:extent cx="5940425" cy="55956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3761" w14:textId="32E64395" w:rsidR="00254676" w:rsidRPr="00413865" w:rsidRDefault="00254676" w:rsidP="00413865">
      <w:pPr>
        <w:ind w:firstLine="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6BB83B2" wp14:editId="3C3D57E5">
            <wp:extent cx="5940425" cy="57683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676" w:rsidRPr="00413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CD"/>
    <w:rsid w:val="000348C2"/>
    <w:rsid w:val="0009618F"/>
    <w:rsid w:val="000D619A"/>
    <w:rsid w:val="00254676"/>
    <w:rsid w:val="00413865"/>
    <w:rsid w:val="00415E44"/>
    <w:rsid w:val="005459BD"/>
    <w:rsid w:val="005D05A0"/>
    <w:rsid w:val="00803309"/>
    <w:rsid w:val="00B930D4"/>
    <w:rsid w:val="00EB0FCD"/>
    <w:rsid w:val="00EC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35C5"/>
  <w15:chartTrackingRefBased/>
  <w15:docId w15:val="{DC8BF587-AEBA-4E5F-83B6-C1A69354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E44"/>
    <w:pPr>
      <w:jc w:val="left"/>
    </w:pPr>
  </w:style>
  <w:style w:type="paragraph" w:styleId="3">
    <w:name w:val="heading 3"/>
    <w:basedOn w:val="a"/>
    <w:link w:val="30"/>
    <w:uiPriority w:val="9"/>
    <w:qFormat/>
    <w:rsid w:val="00EC7ECD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C7ECD"/>
    <w:rPr>
      <w:rFonts w:eastAsia="Times New Roman" w:cs="Times New Roman"/>
      <w:b/>
      <w:bCs/>
      <w:sz w:val="27"/>
      <w:szCs w:val="27"/>
      <w:lang w:eastAsia="ru-RU"/>
    </w:rPr>
  </w:style>
  <w:style w:type="paragraph" w:customStyle="1" w:styleId="bodytextl25bold">
    <w:name w:val="bodytextl25bold"/>
    <w:basedOn w:val="a"/>
    <w:rsid w:val="00EC7EC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EC7EC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EC7EC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324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90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 Зубайраев</cp:lastModifiedBy>
  <cp:revision>4</cp:revision>
  <dcterms:created xsi:type="dcterms:W3CDTF">2024-04-13T09:48:00Z</dcterms:created>
  <dcterms:modified xsi:type="dcterms:W3CDTF">2024-04-20T09:26:00Z</dcterms:modified>
</cp:coreProperties>
</file>