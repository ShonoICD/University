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E193" w14:textId="77777777" w:rsidR="00415E44" w:rsidRDefault="00415E44" w:rsidP="00415E44">
      <w:pPr>
        <w:jc w:val="center"/>
      </w:pPr>
      <w:r w:rsidRPr="001F4745">
        <w:t>БУ ВО «Сургутский государственный университет»</w:t>
      </w:r>
    </w:p>
    <w:p w14:paraId="4C37B23F" w14:textId="77777777" w:rsidR="00415E44" w:rsidRDefault="00415E44" w:rsidP="00415E44">
      <w:pPr>
        <w:jc w:val="center"/>
      </w:pPr>
      <w:r>
        <w:t>Политехнический институт</w:t>
      </w:r>
    </w:p>
    <w:p w14:paraId="0FBDFFD2" w14:textId="77777777" w:rsidR="00415E44" w:rsidRDefault="00415E44" w:rsidP="00415E44">
      <w:pPr>
        <w:jc w:val="center"/>
      </w:pPr>
    </w:p>
    <w:p w14:paraId="070BC21B" w14:textId="77777777" w:rsidR="00415E44" w:rsidRDefault="00415E44" w:rsidP="00415E44">
      <w:pPr>
        <w:jc w:val="center"/>
      </w:pPr>
    </w:p>
    <w:p w14:paraId="69223CBB" w14:textId="77777777" w:rsidR="00415E44" w:rsidRDefault="00415E44" w:rsidP="00415E44">
      <w:pPr>
        <w:jc w:val="center"/>
      </w:pPr>
      <w:r>
        <w:t>ОТЧЕТ</w:t>
      </w:r>
    </w:p>
    <w:p w14:paraId="6180B13E" w14:textId="17F48220" w:rsidR="00415E44" w:rsidRDefault="00415E44" w:rsidP="00415E44">
      <w:pPr>
        <w:jc w:val="center"/>
      </w:pPr>
      <w:r>
        <w:t>ПО ПРАКТИЧЕСКОЙ РАБОТЕ №</w:t>
      </w:r>
      <w:r w:rsidR="00762D03">
        <w:t>4</w:t>
      </w:r>
    </w:p>
    <w:p w14:paraId="211C732A" w14:textId="77777777" w:rsidR="00415E44" w:rsidRDefault="00415E44" w:rsidP="00415E44">
      <w:pPr>
        <w:jc w:val="center"/>
      </w:pPr>
      <w:r>
        <w:t>ПО ДИСЦИПЛИНЕ «СЕТИ И ТЕЛЕКОММУНИКАЦИИ»</w:t>
      </w:r>
    </w:p>
    <w:p w14:paraId="5B7ACB5A" w14:textId="77777777" w:rsidR="00415E44" w:rsidRDefault="00415E44" w:rsidP="00415E44">
      <w:pPr>
        <w:jc w:val="center"/>
      </w:pPr>
    </w:p>
    <w:p w14:paraId="10D82546" w14:textId="77777777" w:rsidR="00415E44" w:rsidRDefault="00415E44" w:rsidP="00415E44">
      <w:pPr>
        <w:jc w:val="center"/>
      </w:pPr>
    </w:p>
    <w:p w14:paraId="4F1A9F48" w14:textId="77777777" w:rsidR="00415E44" w:rsidRDefault="00415E44" w:rsidP="00415E44"/>
    <w:p w14:paraId="4B5D777B" w14:textId="77777777" w:rsidR="00415E44" w:rsidRDefault="00415E44" w:rsidP="00415E44">
      <w:pPr>
        <w:ind w:firstLine="4962"/>
      </w:pPr>
      <w:r>
        <w:t>Выполнил студент группы №606-12,</w:t>
      </w:r>
    </w:p>
    <w:p w14:paraId="5BBD79DB" w14:textId="77777777" w:rsidR="00415E44" w:rsidRDefault="00415E44" w:rsidP="00415E44">
      <w:pPr>
        <w:ind w:firstLine="4962"/>
      </w:pPr>
      <w:r>
        <w:t>Зубайраев Дени Русланович</w:t>
      </w:r>
    </w:p>
    <w:p w14:paraId="0EF8AE0A" w14:textId="77777777" w:rsidR="00415E44" w:rsidRDefault="00415E44" w:rsidP="00415E44">
      <w:pPr>
        <w:ind w:firstLine="4962"/>
      </w:pPr>
      <w:r>
        <w:t>Принял: преподаватель,</w:t>
      </w:r>
    </w:p>
    <w:p w14:paraId="75396330" w14:textId="77777777" w:rsidR="00415E44" w:rsidRDefault="00415E44" w:rsidP="00415E44">
      <w:pPr>
        <w:ind w:firstLine="4962"/>
      </w:pPr>
      <w:r>
        <w:t>Жебель Владислав Александрович</w:t>
      </w:r>
    </w:p>
    <w:p w14:paraId="359F1310" w14:textId="77777777" w:rsidR="00415E44" w:rsidRDefault="00415E44" w:rsidP="00415E44">
      <w:pPr>
        <w:jc w:val="center"/>
      </w:pPr>
    </w:p>
    <w:p w14:paraId="32AB1292" w14:textId="77777777" w:rsidR="00415E44" w:rsidRDefault="00415E44" w:rsidP="00415E44">
      <w:pPr>
        <w:jc w:val="center"/>
      </w:pPr>
    </w:p>
    <w:p w14:paraId="67F448FF" w14:textId="77777777" w:rsidR="00415E44" w:rsidRDefault="00415E44" w:rsidP="00415E44">
      <w:pPr>
        <w:jc w:val="center"/>
      </w:pPr>
    </w:p>
    <w:p w14:paraId="21A1564D" w14:textId="77777777" w:rsidR="00415E44" w:rsidRDefault="00415E44" w:rsidP="00415E44">
      <w:pPr>
        <w:jc w:val="center"/>
      </w:pPr>
    </w:p>
    <w:p w14:paraId="45787E85" w14:textId="77777777" w:rsidR="00415E44" w:rsidRDefault="00415E44" w:rsidP="00415E44">
      <w:pPr>
        <w:jc w:val="center"/>
      </w:pPr>
    </w:p>
    <w:p w14:paraId="3A9A9726" w14:textId="77777777" w:rsidR="00415E44" w:rsidRDefault="00415E44" w:rsidP="00415E44">
      <w:pPr>
        <w:jc w:val="center"/>
      </w:pPr>
    </w:p>
    <w:p w14:paraId="57A556AF" w14:textId="77777777" w:rsidR="00415E44" w:rsidRDefault="00415E44" w:rsidP="00415E44">
      <w:pPr>
        <w:jc w:val="center"/>
      </w:pPr>
    </w:p>
    <w:p w14:paraId="7CFB5528" w14:textId="77777777" w:rsidR="00415E44" w:rsidRDefault="00415E44" w:rsidP="00415E44">
      <w:pPr>
        <w:jc w:val="center"/>
      </w:pPr>
    </w:p>
    <w:p w14:paraId="50FEDAB6" w14:textId="1A30C431" w:rsidR="005459BD" w:rsidRDefault="00415E44" w:rsidP="00415E44">
      <w:pPr>
        <w:jc w:val="center"/>
      </w:pPr>
      <w:r>
        <w:t>Сургут 2024</w:t>
      </w:r>
    </w:p>
    <w:p w14:paraId="5BE358FA" w14:textId="0FACC692" w:rsidR="00762D03" w:rsidRPr="00D820C8" w:rsidRDefault="00762D03" w:rsidP="00415E44">
      <w:pPr>
        <w:jc w:val="center"/>
        <w:rPr>
          <w:b/>
          <w:bCs/>
        </w:rPr>
      </w:pPr>
      <w:r w:rsidRPr="00D820C8">
        <w:rPr>
          <w:b/>
          <w:bCs/>
        </w:rPr>
        <w:lastRenderedPageBreak/>
        <w:t>З</w:t>
      </w:r>
      <w:r w:rsidR="00D820C8" w:rsidRPr="00D820C8">
        <w:rPr>
          <w:b/>
          <w:bCs/>
        </w:rPr>
        <w:t>АДАНИЕ 1</w:t>
      </w:r>
    </w:p>
    <w:p w14:paraId="274C8170" w14:textId="701D6734" w:rsidR="00762D03" w:rsidRPr="00D820C8" w:rsidRDefault="00762D03" w:rsidP="00762D03">
      <w:r>
        <w:t xml:space="preserve">Проверка подключения </w:t>
      </w:r>
      <w:r>
        <w:rPr>
          <w:lang w:val="en-US"/>
        </w:rPr>
        <w:t>family</w:t>
      </w:r>
      <w:r w:rsidRPr="00762D03">
        <w:t xml:space="preserve"> </w:t>
      </w:r>
      <w:r>
        <w:rPr>
          <w:lang w:val="en-US"/>
        </w:rPr>
        <w:t>pc</w:t>
      </w:r>
      <w:r w:rsidRPr="00762D03">
        <w:t xml:space="preserve"> </w:t>
      </w:r>
      <w:r>
        <w:t xml:space="preserve">к </w:t>
      </w:r>
      <w:r>
        <w:rPr>
          <w:lang w:val="en-US"/>
        </w:rPr>
        <w:t>netacad</w:t>
      </w:r>
      <w:r w:rsidRPr="00762D03">
        <w:t>.</w:t>
      </w:r>
      <w:r>
        <w:rPr>
          <w:lang w:val="en-US"/>
        </w:rPr>
        <w:t>pka</w:t>
      </w:r>
    </w:p>
    <w:p w14:paraId="330D2948" w14:textId="4FD73BFE" w:rsidR="00762D03" w:rsidRDefault="00762D03" w:rsidP="00762D03">
      <w:r>
        <w:rPr>
          <w:noProof/>
        </w:rPr>
        <w:drawing>
          <wp:inline distT="0" distB="0" distL="0" distR="0" wp14:anchorId="12D0FEAF" wp14:editId="3797A665">
            <wp:extent cx="5940425" cy="5907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6E2C" w14:textId="1F1AB771" w:rsidR="00762D03" w:rsidRDefault="00762D03" w:rsidP="00762D03">
      <w:r>
        <w:t xml:space="preserve">Проверка подключения с </w:t>
      </w:r>
      <w:r>
        <w:rPr>
          <w:lang w:val="en-US"/>
        </w:rPr>
        <w:t>Home</w:t>
      </w:r>
      <w:r w:rsidRPr="00762D03">
        <w:t xml:space="preserve"> </w:t>
      </w:r>
      <w:r>
        <w:rPr>
          <w:lang w:val="en-US"/>
        </w:rPr>
        <w:t>PC</w:t>
      </w:r>
      <w:r w:rsidRPr="00762D03">
        <w:t xml:space="preserve"> </w:t>
      </w:r>
      <w:r>
        <w:t xml:space="preserve">к </w:t>
      </w:r>
      <w:r>
        <w:rPr>
          <w:lang w:val="en-US"/>
        </w:rPr>
        <w:t>Switch</w:t>
      </w:r>
    </w:p>
    <w:p w14:paraId="5EFC2970" w14:textId="2BCE5D5A" w:rsidR="00762D03" w:rsidRDefault="00762D03" w:rsidP="00762D03">
      <w:r>
        <w:rPr>
          <w:noProof/>
        </w:rPr>
        <w:lastRenderedPageBreak/>
        <w:drawing>
          <wp:inline distT="0" distB="0" distL="0" distR="0" wp14:anchorId="042493EE" wp14:editId="56984CFD">
            <wp:extent cx="5940425" cy="662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1E90" w14:textId="446177DA" w:rsidR="00762D03" w:rsidRDefault="00762D03" w:rsidP="00762D03">
      <w:r>
        <w:t>Ввели команду в терминал роутера 0</w:t>
      </w:r>
    </w:p>
    <w:p w14:paraId="6A3FC20E" w14:textId="5F3A983A" w:rsidR="00762D03" w:rsidRDefault="00762D03" w:rsidP="00762D03">
      <w:r>
        <w:rPr>
          <w:noProof/>
        </w:rPr>
        <w:drawing>
          <wp:inline distT="0" distB="0" distL="0" distR="0" wp14:anchorId="0AD3FCC6" wp14:editId="31ECA9CB">
            <wp:extent cx="5940425" cy="1728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CDD9" w14:textId="4001FE30" w:rsidR="00762D03" w:rsidRDefault="00762D03" w:rsidP="00762D03">
      <w:r>
        <w:lastRenderedPageBreak/>
        <w:t>К коммутатору подключено 2 провода</w:t>
      </w:r>
    </w:p>
    <w:p w14:paraId="27815061" w14:textId="3ED16350" w:rsidR="00762D03" w:rsidRDefault="00762D03" w:rsidP="00762D03">
      <w:r>
        <w:rPr>
          <w:noProof/>
        </w:rPr>
        <w:drawing>
          <wp:inline distT="0" distB="0" distL="0" distR="0" wp14:anchorId="7D96B9C0" wp14:editId="7C575E81">
            <wp:extent cx="5940425" cy="1924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5FF" w14:textId="0E21D840" w:rsidR="00762D03" w:rsidRDefault="00762D03" w:rsidP="00762D03">
      <w:r>
        <w:t xml:space="preserve">Сама сеть устройств с правильными кабелями </w:t>
      </w:r>
    </w:p>
    <w:p w14:paraId="4371D037" w14:textId="44207DC3" w:rsidR="00762D03" w:rsidRDefault="00762D03" w:rsidP="00762D03">
      <w:r>
        <w:rPr>
          <w:noProof/>
        </w:rPr>
        <w:drawing>
          <wp:inline distT="0" distB="0" distL="0" distR="0" wp14:anchorId="763D69E2" wp14:editId="651449A9">
            <wp:extent cx="5940425" cy="3370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81E" w14:textId="724A935F" w:rsidR="00D820C8" w:rsidRDefault="00D820C8" w:rsidP="00D820C8">
      <w:pPr>
        <w:jc w:val="center"/>
        <w:rPr>
          <w:b/>
          <w:bCs/>
        </w:rPr>
      </w:pPr>
      <w:r w:rsidRPr="00D820C8">
        <w:rPr>
          <w:b/>
          <w:bCs/>
        </w:rPr>
        <w:t>ЗАДАНИЕ 2</w:t>
      </w:r>
    </w:p>
    <w:p w14:paraId="32049687" w14:textId="1186E410" w:rsidR="00D820C8" w:rsidRDefault="00D820C8" w:rsidP="00D820C8">
      <w:r>
        <w:rPr>
          <w:lang w:val="en-US"/>
        </w:rPr>
        <w:t xml:space="preserve">Ipconfig </w:t>
      </w:r>
      <w:r>
        <w:t>в ПК</w:t>
      </w:r>
    </w:p>
    <w:p w14:paraId="7EE80290" w14:textId="79274012" w:rsidR="00D820C8" w:rsidRDefault="00D820C8" w:rsidP="00D820C8">
      <w:r>
        <w:rPr>
          <w:noProof/>
        </w:rPr>
        <w:lastRenderedPageBreak/>
        <w:drawing>
          <wp:inline distT="0" distB="0" distL="0" distR="0" wp14:anchorId="0AC047B6" wp14:editId="6B8219DE">
            <wp:extent cx="5940425" cy="3981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6D63" w14:textId="77777777" w:rsidR="00EF4A41" w:rsidRDefault="00EF4A41" w:rsidP="00D820C8">
      <w:r>
        <w:rPr>
          <w:lang w:val="en-US"/>
        </w:rPr>
        <w:t xml:space="preserve">Ipconfig </w:t>
      </w:r>
      <w:r>
        <w:t>на личном ноутбуке</w:t>
      </w:r>
    </w:p>
    <w:p w14:paraId="3286D15D" w14:textId="77777777" w:rsidR="00EF4A41" w:rsidRDefault="00EF4A41" w:rsidP="00D820C8">
      <w:r>
        <w:rPr>
          <w:noProof/>
        </w:rPr>
        <w:drawing>
          <wp:inline distT="0" distB="0" distL="0" distR="0" wp14:anchorId="62522A5B" wp14:editId="057A9FAF">
            <wp:extent cx="5940425" cy="3814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20CF" w14:textId="77777777" w:rsidR="00EF4A41" w:rsidRDefault="00EF4A41" w:rsidP="00D820C8">
      <w:pPr>
        <w:rPr>
          <w:lang w:val="en-US"/>
        </w:rPr>
      </w:pPr>
      <w:r>
        <w:t xml:space="preserve">Просмотр публичного </w:t>
      </w:r>
      <w:r>
        <w:rPr>
          <w:lang w:val="en-US"/>
        </w:rPr>
        <w:t>IPv4</w:t>
      </w:r>
    </w:p>
    <w:p w14:paraId="2A9CCD25" w14:textId="77777777" w:rsidR="00EF4A41" w:rsidRDefault="00EF4A41" w:rsidP="00D820C8">
      <w:r>
        <w:rPr>
          <w:noProof/>
        </w:rPr>
        <w:lastRenderedPageBreak/>
        <w:drawing>
          <wp:inline distT="0" distB="0" distL="0" distR="0" wp14:anchorId="2F0CD00F" wp14:editId="1575FBB7">
            <wp:extent cx="5940425" cy="2818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639" w14:textId="77777777" w:rsidR="00EF4A41" w:rsidRDefault="00EF4A41" w:rsidP="00D820C8">
      <w:pPr>
        <w:rPr>
          <w:lang w:val="en-US"/>
        </w:rPr>
      </w:pPr>
      <w:r>
        <w:t xml:space="preserve">Мой публичный </w:t>
      </w:r>
      <w:r>
        <w:rPr>
          <w:lang w:val="en-US"/>
        </w:rPr>
        <w:t>IPv4</w:t>
      </w:r>
    </w:p>
    <w:p w14:paraId="45529EF5" w14:textId="77777777" w:rsidR="00EF4A41" w:rsidRDefault="00EF4A41" w:rsidP="00D820C8">
      <w:r>
        <w:rPr>
          <w:noProof/>
        </w:rPr>
        <w:drawing>
          <wp:inline distT="0" distB="0" distL="0" distR="0" wp14:anchorId="7B778A8F" wp14:editId="040DD78C">
            <wp:extent cx="5940425" cy="23291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8B4F" w14:textId="77777777" w:rsidR="00EF4A41" w:rsidRDefault="00EF4A41" w:rsidP="00D820C8">
      <w:pPr>
        <w:rPr>
          <w:lang w:val="en-US"/>
        </w:rPr>
      </w:pPr>
      <w:r>
        <w:t xml:space="preserve">Команда </w:t>
      </w:r>
      <w:r>
        <w:rPr>
          <w:lang w:val="en-US"/>
        </w:rPr>
        <w:t>tracert</w:t>
      </w:r>
    </w:p>
    <w:p w14:paraId="1907A7D6" w14:textId="77777777" w:rsidR="00EF4A41" w:rsidRDefault="00EF4A41" w:rsidP="00D820C8">
      <w:r>
        <w:rPr>
          <w:noProof/>
        </w:rPr>
        <w:lastRenderedPageBreak/>
        <w:drawing>
          <wp:inline distT="0" distB="0" distL="0" distR="0" wp14:anchorId="754B3CD9" wp14:editId="383786B9">
            <wp:extent cx="5940425" cy="4319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3CE5" w14:textId="77777777" w:rsidR="00EF4A41" w:rsidRDefault="00EF4A41" w:rsidP="00D820C8">
      <w:r>
        <w:lastRenderedPageBreak/>
        <w:t xml:space="preserve">Карта </w:t>
      </w:r>
      <w:r>
        <w:rPr>
          <w:noProof/>
        </w:rPr>
        <w:drawing>
          <wp:inline distT="0" distB="0" distL="0" distR="0" wp14:anchorId="11EF8AE6" wp14:editId="4C8BEC89">
            <wp:extent cx="5940425" cy="4988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ED36" w14:textId="77777777" w:rsidR="00EF4A41" w:rsidRDefault="00EF4A41" w:rsidP="00D820C8"/>
    <w:p w14:paraId="71D1FE6D" w14:textId="58730CDF" w:rsidR="00D820C8" w:rsidRDefault="00EF4A41" w:rsidP="00EF4A41">
      <w:pPr>
        <w:jc w:val="center"/>
        <w:rPr>
          <w:b/>
          <w:bCs/>
        </w:rPr>
      </w:pPr>
      <w:r>
        <w:rPr>
          <w:b/>
          <w:bCs/>
        </w:rPr>
        <w:t>ЗАДАНИЕ 3</w:t>
      </w:r>
    </w:p>
    <w:p w14:paraId="50C1AA5E" w14:textId="28032486" w:rsidR="00EF4A41" w:rsidRDefault="00EF4A41" w:rsidP="00EF4A41">
      <w:r>
        <w:rPr>
          <w:lang w:val="en-US"/>
        </w:rPr>
        <w:t xml:space="preserve">Ipconfig </w:t>
      </w:r>
      <w:r>
        <w:t>маршрутизатора</w:t>
      </w:r>
    </w:p>
    <w:p w14:paraId="1B9CF423" w14:textId="1B4AC5AA" w:rsidR="00EF4A41" w:rsidRDefault="00EF4A41" w:rsidP="00EF4A41">
      <w:r>
        <w:rPr>
          <w:noProof/>
        </w:rPr>
        <w:lastRenderedPageBreak/>
        <w:drawing>
          <wp:inline distT="0" distB="0" distL="0" distR="0" wp14:anchorId="14CBD96A" wp14:editId="04FA8EF3">
            <wp:extent cx="5940425" cy="3616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5E1" w14:textId="67053C1E" w:rsidR="00EF4A41" w:rsidRDefault="00EF4A41" w:rsidP="00EF4A41">
      <w:pPr>
        <w:rPr>
          <w:lang w:val="en-US"/>
        </w:rPr>
      </w:pPr>
      <w:r>
        <w:rPr>
          <w:noProof/>
        </w:rPr>
        <w:drawing>
          <wp:inline distT="0" distB="0" distL="0" distR="0" wp14:anchorId="1E68C520" wp14:editId="55F0F6E4">
            <wp:extent cx="5940425" cy="36747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9AF" w14:textId="164BC819" w:rsidR="00CC109F" w:rsidRDefault="00CC109F" w:rsidP="00EF4A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93628F" wp14:editId="3FE60251">
            <wp:extent cx="5940425" cy="4003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D54" w14:textId="372FEB96" w:rsidR="00CC109F" w:rsidRPr="00CC109F" w:rsidRDefault="00CC109F" w:rsidP="00EF4A41">
      <w:r>
        <w:t xml:space="preserve">Проверка какой модуль мы вставили в свободный слот </w:t>
      </w:r>
      <w:r>
        <w:rPr>
          <w:lang w:val="en-US"/>
        </w:rPr>
        <w:t>switch</w:t>
      </w:r>
      <w:r w:rsidRPr="00CC109F">
        <w:t xml:space="preserve"> 2</w:t>
      </w:r>
    </w:p>
    <w:p w14:paraId="1FBC750B" w14:textId="5A675CF9" w:rsidR="00CC109F" w:rsidRDefault="00CC109F" w:rsidP="00EF4A41">
      <w:pPr>
        <w:rPr>
          <w:lang w:val="en-US"/>
        </w:rPr>
      </w:pPr>
      <w:r>
        <w:rPr>
          <w:noProof/>
        </w:rPr>
        <w:drawing>
          <wp:inline distT="0" distB="0" distL="0" distR="0" wp14:anchorId="22E90B2D" wp14:editId="1F249B52">
            <wp:extent cx="5940425" cy="4110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85D" w14:textId="5DFB7E2A" w:rsidR="007F73D4" w:rsidRPr="007F73D4" w:rsidRDefault="00CC109F" w:rsidP="007F73D4">
      <w:r>
        <w:lastRenderedPageBreak/>
        <w:t xml:space="preserve">Проверка подключений </w:t>
      </w:r>
      <w:r w:rsidR="007F73D4">
        <w:rPr>
          <w:lang w:val="en-US"/>
        </w:rPr>
        <w:t>East</w:t>
      </w:r>
      <w:r w:rsidR="007F73D4">
        <w:rPr>
          <w:noProof/>
        </w:rPr>
        <w:drawing>
          <wp:inline distT="0" distB="0" distL="0" distR="0" wp14:anchorId="79625C54" wp14:editId="576DEDAA">
            <wp:extent cx="5940425" cy="43935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F0CB" w14:textId="1E9B455C" w:rsidR="007F73D4" w:rsidRDefault="007F73D4" w:rsidP="007F73D4">
      <w:r>
        <w:t>Подключили ноут и тестим веб браузер</w:t>
      </w:r>
    </w:p>
    <w:p w14:paraId="45C09A09" w14:textId="011CE5FA" w:rsidR="007F73D4" w:rsidRDefault="007F73D4" w:rsidP="007F73D4">
      <w:r>
        <w:rPr>
          <w:noProof/>
        </w:rPr>
        <w:drawing>
          <wp:inline distT="0" distB="0" distL="0" distR="0" wp14:anchorId="45D539E0" wp14:editId="6D3ABACB">
            <wp:extent cx="5940425" cy="32308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4E68" w14:textId="3FE68738" w:rsidR="007F73D4" w:rsidRDefault="007F73D4" w:rsidP="007F73D4">
      <w:r>
        <w:t xml:space="preserve">Проверяем планшет </w:t>
      </w:r>
    </w:p>
    <w:p w14:paraId="09DE564D" w14:textId="11E66602" w:rsidR="007F73D4" w:rsidRDefault="007F73D4" w:rsidP="007F73D4">
      <w:r>
        <w:rPr>
          <w:noProof/>
        </w:rPr>
        <w:lastRenderedPageBreak/>
        <w:drawing>
          <wp:inline distT="0" distB="0" distL="0" distR="0" wp14:anchorId="52154A00" wp14:editId="679673D3">
            <wp:extent cx="5940425" cy="28263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13F9" w14:textId="3FC94C89" w:rsidR="007F73D4" w:rsidRDefault="007F73D4" w:rsidP="007F73D4">
      <w:r>
        <w:t>Пинганули с пк4 на пк9</w:t>
      </w:r>
    </w:p>
    <w:p w14:paraId="288A010F" w14:textId="304C4776" w:rsidR="007F73D4" w:rsidRPr="007F73D4" w:rsidRDefault="007F73D4" w:rsidP="007F73D4">
      <w:r>
        <w:rPr>
          <w:noProof/>
        </w:rPr>
        <w:drawing>
          <wp:inline distT="0" distB="0" distL="0" distR="0" wp14:anchorId="795E35E2" wp14:editId="2515A39C">
            <wp:extent cx="5940425" cy="49193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3D4" w:rsidRPr="007F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03"/>
    <w:rsid w:val="000348C2"/>
    <w:rsid w:val="00415E44"/>
    <w:rsid w:val="005459BD"/>
    <w:rsid w:val="005D05A0"/>
    <w:rsid w:val="00762D03"/>
    <w:rsid w:val="007F73D4"/>
    <w:rsid w:val="00803309"/>
    <w:rsid w:val="00CC109F"/>
    <w:rsid w:val="00D820C8"/>
    <w:rsid w:val="00E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4CCF"/>
  <w15:chartTrackingRefBased/>
  <w15:docId w15:val="{4BD9BF55-1251-499D-989D-72E76180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E44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324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56</TotalTime>
  <Pages>12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2</cp:revision>
  <dcterms:created xsi:type="dcterms:W3CDTF">2024-03-01T10:11:00Z</dcterms:created>
  <dcterms:modified xsi:type="dcterms:W3CDTF">2024-03-01T11:07:00Z</dcterms:modified>
</cp:coreProperties>
</file>